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nna nimesi:"/>
        <w:tag w:val="Anna nimesi:"/>
        <w:id w:val="-1624534635"/>
        <w:placeholder>
          <w:docPart w:val="43CFDC4ACF604B10B2D5763135D2141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4B0292" w:rsidRPr="00DA3B8F" w:rsidRDefault="00AD04A9" w:rsidP="00C35B28">
          <w:pPr>
            <w:pStyle w:val="Otsikko"/>
            <w:jc w:val="center"/>
          </w:pPr>
          <w:r>
            <w:t>Emilia Pekkola</w:t>
          </w:r>
          <w:r w:rsidR="002F1A1C">
            <w:t xml:space="preserve"> cv</w:t>
          </w:r>
        </w:p>
      </w:sdtContent>
    </w:sdt>
    <w:tbl>
      <w:tblPr>
        <w:tblpPr w:leftFromText="141" w:rightFromText="141" w:vertAnchor="text" w:horzAnchor="page" w:tblpX="706" w:tblpY="618"/>
        <w:tblW w:w="5713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Ansioluettetietojen taulukko"/>
      </w:tblPr>
      <w:tblGrid>
        <w:gridCol w:w="1936"/>
        <w:gridCol w:w="7561"/>
      </w:tblGrid>
      <w:tr w:rsidR="00AD04A9" w:rsidTr="00AD04A9">
        <w:sdt>
          <w:sdtPr>
            <w:alias w:val="Tavoite:"/>
            <w:tag w:val="Tavoite:"/>
            <w:id w:val="-89400516"/>
            <w:placeholder>
              <w:docPart w:val="B98ED52DC0F14B68BF47A015221703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6" w:type="dxa"/>
              </w:tcPr>
              <w:p w:rsidR="00AD04A9" w:rsidRDefault="00AD04A9" w:rsidP="00AD04A9">
                <w:pPr>
                  <w:pStyle w:val="Otsikko1"/>
                </w:pPr>
                <w:r>
                  <w:rPr>
                    <w:lang w:bidi="fi-FI"/>
                  </w:rPr>
                  <w:t>Tavoite</w:t>
                </w:r>
              </w:p>
            </w:tc>
          </w:sdtContent>
        </w:sdt>
        <w:tc>
          <w:tcPr>
            <w:tcW w:w="7562" w:type="dxa"/>
            <w:tcMar>
              <w:left w:w="115" w:type="dxa"/>
            </w:tcMar>
          </w:tcPr>
          <w:p w:rsidR="0001259E" w:rsidRDefault="0001259E" w:rsidP="0001259E">
            <w:pPr>
              <w:pStyle w:val="Yhteystiedot"/>
              <w:jc w:val="center"/>
            </w:pPr>
            <w:r>
              <w:t>Kutteritie 2 A 2 33950 Pirkkala, 0445362123</w:t>
            </w:r>
          </w:p>
          <w:p w:rsidR="008567F8" w:rsidRDefault="008567F8" w:rsidP="0001259E">
            <w:pPr>
              <w:pStyle w:val="Yhteystiedot"/>
              <w:jc w:val="center"/>
            </w:pPr>
          </w:p>
          <w:p w:rsidR="008567F8" w:rsidRPr="00C420C8" w:rsidRDefault="008567F8" w:rsidP="008567F8">
            <w:pPr>
              <w:pStyle w:val="Grafiikka"/>
            </w:pPr>
            <w:r w:rsidRPr="00C420C8">
              <w:rPr>
                <w:noProof/>
                <w:lang w:bidi="fi-FI"/>
              </w:rPr>
              <mc:AlternateContent>
                <mc:Choice Requires="wpg">
                  <w:drawing>
                    <wp:inline distT="0" distB="0" distL="0" distR="0" wp14:anchorId="4A239750" wp14:editId="5270B439">
                      <wp:extent cx="329184" cy="329184"/>
                      <wp:effectExtent l="0" t="0" r="13970" b="13970"/>
                      <wp:docPr id="1" name="Ryhmä 43" title="Sähköpostikuvak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3" name="Puolivapaa piirto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Puolivapaa piirto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52E2B" id="Ryhmä 43" o:spid="_x0000_s1026" alt="Otsikko: Sähköpostikuvak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PiH6FEqFAAAXXIAAA4AAAAAAAAAAAAAAAAALgIAAGRycy9lMm9Eb2MueG1sUEsBAi0A&#10;FAAGAAgAAAAhAGhHG9DYAAAAAwEAAA8AAAAAAAAAAAAAAAAAhBYAAGRycy9kb3ducmV2LnhtbFBL&#10;BQYAAAAABAAEAPMAAACJFwAAAAA=&#10;">
                      <v:shape id="Puolivapaa piirto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f81bd [3204]" strokecolor="#4f81bd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Puolivapaa piirto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8567F8" w:rsidRPr="00C420C8" w:rsidRDefault="008567F8" w:rsidP="008567F8">
            <w:pPr>
              <w:pStyle w:val="Otsikko3"/>
              <w:tabs>
                <w:tab w:val="center" w:pos="3723"/>
              </w:tabs>
            </w:pPr>
            <w:sdt>
              <w:sdtPr>
                <w:alias w:val="Anna sähköpostiosoite:"/>
                <w:tag w:val="Anna sähköpostiosoite:"/>
                <w:id w:val="1159736844"/>
                <w:placeholder>
                  <w:docPart w:val="16124CFB66F24917B2D82378C8A9CD92"/>
                </w:placeholder>
                <w:temporary/>
                <w:showingPlcHdr/>
                <w15:appearance w15:val="hidden"/>
              </w:sdtPr>
              <w:sdtContent>
                <w:r w:rsidRPr="00C420C8">
                  <w:rPr>
                    <w:lang w:bidi="fi-FI"/>
                  </w:rPr>
                  <w:t>Sähköposti</w:t>
                </w:r>
              </w:sdtContent>
            </w:sdt>
            <w:r>
              <w:tab/>
              <w:t>lotta_emilia@hotmail.com</w:t>
            </w:r>
          </w:p>
          <w:p w:rsidR="008567F8" w:rsidRDefault="008567F8" w:rsidP="0001259E">
            <w:pPr>
              <w:pStyle w:val="Yhteystiedot"/>
              <w:jc w:val="center"/>
            </w:pPr>
          </w:p>
          <w:p w:rsidR="0001259E" w:rsidRDefault="0001259E" w:rsidP="00AD04A9"/>
          <w:p w:rsidR="00AD04A9" w:rsidRDefault="00AD04A9" w:rsidP="00AD04A9">
            <w:r>
              <w:t>Saada uusia työkokemuksia ja taitoja tulevaisuuteen, nähdä erilaisia työympäristöjä</w:t>
            </w:r>
          </w:p>
        </w:tc>
      </w:tr>
      <w:tr w:rsidR="00AD04A9" w:rsidTr="00AD04A9">
        <w:sdt>
          <w:sdtPr>
            <w:alias w:val="Taidot ja kyvyt:"/>
            <w:tag w:val="Taidot ja kyvyt:"/>
            <w:id w:val="-202552515"/>
            <w:placeholder>
              <w:docPart w:val="6E51F4FE2A374CF8A8F39BC846942D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6" w:type="dxa"/>
              </w:tcPr>
              <w:p w:rsidR="00AD04A9" w:rsidRDefault="00AD04A9" w:rsidP="00AD04A9">
                <w:pPr>
                  <w:pStyle w:val="Otsikko1"/>
                </w:pPr>
                <w:r>
                  <w:rPr>
                    <w:lang w:bidi="fi-FI"/>
                  </w:rPr>
                  <w:t>Taidot ja kyvyt</w:t>
                </w:r>
              </w:p>
            </w:tc>
          </w:sdtContent>
        </w:sdt>
        <w:tc>
          <w:tcPr>
            <w:tcW w:w="7562" w:type="dxa"/>
            <w:tcMar>
              <w:left w:w="115" w:type="dxa"/>
            </w:tcMar>
          </w:tcPr>
          <w:p w:rsidR="0001259E" w:rsidRDefault="0001259E" w:rsidP="00AD04A9"/>
          <w:p w:rsidR="00AD04A9" w:rsidRDefault="00AD04A9" w:rsidP="00AD04A9">
            <w:r>
              <w:t>Englannin kieli todella hyvä</w:t>
            </w:r>
          </w:p>
          <w:p w:rsidR="00AD04A9" w:rsidRDefault="00AD04A9" w:rsidP="00AD04A9">
            <w:r>
              <w:t>Suomen kieli äidinkieli</w:t>
            </w:r>
          </w:p>
          <w:p w:rsidR="00AD04A9" w:rsidRDefault="00AD04A9" w:rsidP="00AD04A9">
            <w:r>
              <w:t>ruotsi alkeet</w:t>
            </w:r>
          </w:p>
          <w:p w:rsidR="00AD04A9" w:rsidRDefault="00AD04A9" w:rsidP="00AD04A9">
            <w:r>
              <w:t>hygieniapassi</w:t>
            </w:r>
          </w:p>
          <w:p w:rsidR="00AD04A9" w:rsidRDefault="00AD04A9" w:rsidP="00AD04A9">
            <w:r>
              <w:t>Alkoholipassi</w:t>
            </w:r>
          </w:p>
          <w:p w:rsidR="00AD04A9" w:rsidRDefault="00AD04A9" w:rsidP="00AD04A9">
            <w:r>
              <w:t>ensiapukurssi</w:t>
            </w:r>
          </w:p>
          <w:p w:rsidR="00AD04A9" w:rsidRDefault="00AD04A9" w:rsidP="00AD04A9"/>
        </w:tc>
      </w:tr>
      <w:tr w:rsidR="00AD04A9" w:rsidTr="00AD04A9">
        <w:sdt>
          <w:sdtPr>
            <w:alias w:val="Työkokemus:"/>
            <w:tag w:val="Työkokemus:"/>
            <w:id w:val="-206186829"/>
            <w:placeholder>
              <w:docPart w:val="C698737FAB394A3E86521935A2C1FB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6" w:type="dxa"/>
                <w:tcMar>
                  <w:bottom w:w="0" w:type="dxa"/>
                </w:tcMar>
              </w:tcPr>
              <w:p w:rsidR="00AD04A9" w:rsidRDefault="00AD04A9" w:rsidP="00AD04A9">
                <w:pPr>
                  <w:pStyle w:val="Otsikko1"/>
                </w:pPr>
                <w:r>
                  <w:rPr>
                    <w:lang w:bidi="fi-FI"/>
                  </w:rPr>
                  <w:t>Työkokemus</w:t>
                </w:r>
              </w:p>
            </w:tc>
          </w:sdtContent>
        </w:sdt>
        <w:tc>
          <w:tcPr>
            <w:tcW w:w="7562" w:type="dxa"/>
            <w:tcMar>
              <w:left w:w="115" w:type="dxa"/>
              <w:bottom w:w="0" w:type="dxa"/>
            </w:tcMar>
          </w:tcPr>
          <w:p w:rsidR="00AD04A9" w:rsidRDefault="00AD04A9" w:rsidP="00AD04A9">
            <w:pPr>
              <w:pStyle w:val="Otsikko2"/>
            </w:pPr>
            <w:r>
              <w:t>Buffet tarjoilija</w:t>
            </w:r>
            <w:r>
              <w:rPr>
                <w:lang w:bidi="fi-FI"/>
              </w:rPr>
              <w:t xml:space="preserve">, </w:t>
            </w:r>
            <w:r>
              <w:t xml:space="preserve">Oasis </w:t>
            </w:r>
            <w:proofErr w:type="spellStart"/>
            <w:r>
              <w:t>Papagayo</w:t>
            </w:r>
            <w:proofErr w:type="spellEnd"/>
            <w:r>
              <w:t xml:space="preserve"> Fuerteventura</w:t>
            </w:r>
          </w:p>
          <w:p w:rsidR="00AD04A9" w:rsidRPr="00C56017" w:rsidRDefault="00AD04A9" w:rsidP="00AD04A9">
            <w:r>
              <w:t>19.1</w:t>
            </w:r>
            <w:r>
              <w:rPr>
                <w:lang w:bidi="fi-FI"/>
              </w:rPr>
              <w:t>–</w:t>
            </w:r>
            <w:r>
              <w:t>20.3.2018</w:t>
            </w:r>
          </w:p>
          <w:p w:rsidR="00AD04A9" w:rsidRDefault="00AD04A9" w:rsidP="00AD04A9">
            <w:pPr>
              <w:pStyle w:val="Merkittyluettelo"/>
            </w:pPr>
            <w:r>
              <w:t>Allasbaarimikko ja buffetin tarjoilija</w:t>
            </w:r>
          </w:p>
          <w:p w:rsidR="00AD04A9" w:rsidRDefault="00AD04A9" w:rsidP="00AD04A9">
            <w:pPr>
              <w:pStyle w:val="Otsikko2"/>
            </w:pPr>
            <w:r>
              <w:t>Hotellin vastaanottovirkailija</w:t>
            </w:r>
            <w:r>
              <w:rPr>
                <w:lang w:bidi="fi-FI"/>
              </w:rPr>
              <w:t xml:space="preserve">, </w:t>
            </w:r>
            <w:r>
              <w:t>Scandic Tampere city</w:t>
            </w:r>
          </w:p>
          <w:p w:rsidR="00AD04A9" w:rsidRPr="00C56017" w:rsidRDefault="00AD04A9" w:rsidP="00AD04A9">
            <w:r>
              <w:t>13.10</w:t>
            </w:r>
            <w:r>
              <w:rPr>
                <w:lang w:bidi="fi-FI"/>
              </w:rPr>
              <w:t>–</w:t>
            </w:r>
            <w:r>
              <w:t>2.12.2018</w:t>
            </w:r>
          </w:p>
          <w:p w:rsidR="00AD04A9" w:rsidRDefault="00AD04A9" w:rsidP="00AD04A9">
            <w:pPr>
              <w:pStyle w:val="Merkittyluettelo"/>
            </w:pPr>
            <w:r>
              <w:t>Hotellin respatyöskentelijä</w:t>
            </w:r>
          </w:p>
          <w:p w:rsidR="00AD04A9" w:rsidRDefault="00AD04A9" w:rsidP="00AD04A9">
            <w:pPr>
              <w:pStyle w:val="Merkittyluettelo"/>
              <w:numPr>
                <w:ilvl w:val="0"/>
                <w:numId w:val="0"/>
              </w:numPr>
              <w:ind w:left="360" w:hanging="360"/>
            </w:pPr>
          </w:p>
          <w:p w:rsidR="00C35B28" w:rsidRDefault="00C35B28" w:rsidP="00AD04A9">
            <w:pPr>
              <w:pStyle w:val="Merkittyluettelo"/>
              <w:numPr>
                <w:ilvl w:val="0"/>
                <w:numId w:val="0"/>
              </w:numPr>
              <w:ind w:left="360" w:hanging="360"/>
            </w:pPr>
            <w:proofErr w:type="spellStart"/>
            <w:r>
              <w:t>Blackdonuts</w:t>
            </w:r>
            <w:proofErr w:type="spellEnd"/>
          </w:p>
          <w:p w:rsidR="00C35B28" w:rsidRDefault="00C35B28" w:rsidP="00C35B28">
            <w:pPr>
              <w:pStyle w:val="Merkittyluettelo"/>
              <w:numPr>
                <w:ilvl w:val="0"/>
                <w:numId w:val="0"/>
              </w:numPr>
            </w:pPr>
          </w:p>
          <w:p w:rsidR="00AD04A9" w:rsidRDefault="00C35B28" w:rsidP="00C35B28">
            <w:pPr>
              <w:pStyle w:val="Merkittyluettelo"/>
              <w:numPr>
                <w:ilvl w:val="0"/>
                <w:numId w:val="16"/>
              </w:numPr>
            </w:pPr>
            <w:r>
              <w:t>raha asioiden apulainen kesä 2017</w:t>
            </w:r>
          </w:p>
          <w:p w:rsidR="00C35B28" w:rsidRPr="00A324EB" w:rsidRDefault="00C35B28" w:rsidP="00C35B28">
            <w:pPr>
              <w:pStyle w:val="Merkittyluettelo"/>
              <w:numPr>
                <w:ilvl w:val="0"/>
                <w:numId w:val="0"/>
              </w:numPr>
              <w:ind w:left="720"/>
            </w:pPr>
          </w:p>
        </w:tc>
      </w:tr>
      <w:tr w:rsidR="00AD04A9" w:rsidTr="00AD04A9">
        <w:sdt>
          <w:sdtPr>
            <w:alias w:val="Koulutus:"/>
            <w:tag w:val="Koulutus:"/>
            <w:id w:val="-1338531963"/>
            <w:placeholder>
              <w:docPart w:val="F9FE518DF4C54522978D6CD1C5D2D8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36" w:type="dxa"/>
              </w:tcPr>
              <w:p w:rsidR="00AD04A9" w:rsidRDefault="00AD04A9" w:rsidP="00AD04A9">
                <w:pPr>
                  <w:pStyle w:val="Otsikko1"/>
                </w:pPr>
                <w:r>
                  <w:rPr>
                    <w:lang w:bidi="fi-FI"/>
                  </w:rPr>
                  <w:t>Koulutus</w:t>
                </w:r>
              </w:p>
            </w:tc>
          </w:sdtContent>
        </w:sdt>
        <w:tc>
          <w:tcPr>
            <w:tcW w:w="7562" w:type="dxa"/>
            <w:tcMar>
              <w:left w:w="115" w:type="dxa"/>
            </w:tcMar>
          </w:tcPr>
          <w:p w:rsidR="00AD04A9" w:rsidRDefault="00AD04A9" w:rsidP="00AD04A9">
            <w:pPr>
              <w:pStyle w:val="Otsikko2"/>
            </w:pPr>
            <w:r>
              <w:t>Tampereen Lyseon Lukio</w:t>
            </w:r>
            <w:r>
              <w:rPr>
                <w:lang w:bidi="fi-FI"/>
              </w:rPr>
              <w:t xml:space="preserve"> – </w:t>
            </w:r>
            <w:r>
              <w:t>Tampere</w:t>
            </w:r>
            <w:r>
              <w:rPr>
                <w:lang w:bidi="fi-FI"/>
              </w:rPr>
              <w:t xml:space="preserve"> – </w:t>
            </w:r>
            <w:r>
              <w:t>Ylioppilas</w:t>
            </w:r>
          </w:p>
          <w:p w:rsidR="00AD04A9" w:rsidRDefault="00AD04A9" w:rsidP="00AD04A9">
            <w:proofErr w:type="spellStart"/>
            <w:r>
              <w:t>Tredu-Hotellivirkailja</w:t>
            </w:r>
            <w:proofErr w:type="spellEnd"/>
            <w:r>
              <w:t xml:space="preserve"> </w:t>
            </w:r>
            <w:proofErr w:type="spellStart"/>
            <w:r>
              <w:t>eng</w:t>
            </w:r>
            <w:proofErr w:type="spellEnd"/>
            <w:r>
              <w:t xml:space="preserve"> kielinen</w:t>
            </w:r>
          </w:p>
        </w:tc>
      </w:tr>
      <w:tr w:rsidR="00AD04A9" w:rsidTr="00AD04A9">
        <w:tc>
          <w:tcPr>
            <w:tcW w:w="1936" w:type="dxa"/>
          </w:tcPr>
          <w:p w:rsidR="00AD04A9" w:rsidRDefault="00AD04A9" w:rsidP="00AD04A9">
            <w:pPr>
              <w:pStyle w:val="Otsikko1"/>
            </w:pPr>
            <w:r>
              <w:t>Omakuvaus</w:t>
            </w:r>
          </w:p>
        </w:tc>
        <w:tc>
          <w:tcPr>
            <w:tcW w:w="7562" w:type="dxa"/>
            <w:tcMar>
              <w:left w:w="115" w:type="dxa"/>
            </w:tcMar>
          </w:tcPr>
          <w:p w:rsidR="0001259E" w:rsidRDefault="0001259E" w:rsidP="00AD04A9"/>
          <w:p w:rsidR="0001259E" w:rsidRDefault="0001259E" w:rsidP="00AD04A9"/>
          <w:p w:rsidR="009F5929" w:rsidRDefault="00AD04A9" w:rsidP="00AD04A9">
            <w:r>
              <w:t>Olen 21 vuotias tyttö Pirkkalasta. Olen ollut paljon aiemmin asiakaspalvelualalla. Olen rohkea, sosiaalinen, nopeasti oppiva</w:t>
            </w:r>
            <w:r w:rsidR="009F5929">
              <w:t>.</w:t>
            </w:r>
          </w:p>
        </w:tc>
      </w:tr>
      <w:tr w:rsidR="00AD04A9" w:rsidTr="00AD04A9">
        <w:tc>
          <w:tcPr>
            <w:tcW w:w="1936" w:type="dxa"/>
          </w:tcPr>
          <w:p w:rsidR="00AD04A9" w:rsidRDefault="00AD04A9" w:rsidP="00AD04A9">
            <w:pPr>
              <w:pStyle w:val="Otsikko1"/>
            </w:pPr>
          </w:p>
        </w:tc>
        <w:tc>
          <w:tcPr>
            <w:tcW w:w="7562" w:type="dxa"/>
            <w:tcMar>
              <w:left w:w="115" w:type="dxa"/>
            </w:tcMar>
          </w:tcPr>
          <w:p w:rsidR="00AD04A9" w:rsidRDefault="00AD04A9" w:rsidP="00AD04A9"/>
        </w:tc>
      </w:tr>
      <w:tr w:rsidR="00AD04A9" w:rsidTr="00AD04A9">
        <w:tc>
          <w:tcPr>
            <w:tcW w:w="1936" w:type="dxa"/>
          </w:tcPr>
          <w:p w:rsidR="00AD04A9" w:rsidRDefault="009F5929" w:rsidP="00AD04A9">
            <w:pPr>
              <w:pStyle w:val="Otsikko1"/>
            </w:pPr>
            <w:r>
              <w:t>Harrastukset ja muut osaamiset</w:t>
            </w:r>
          </w:p>
        </w:tc>
        <w:tc>
          <w:tcPr>
            <w:tcW w:w="7562" w:type="dxa"/>
            <w:tcMar>
              <w:left w:w="115" w:type="dxa"/>
            </w:tcMar>
          </w:tcPr>
          <w:p w:rsidR="0001259E" w:rsidRDefault="0001259E" w:rsidP="00AD04A9"/>
          <w:p w:rsidR="0001259E" w:rsidRDefault="0001259E" w:rsidP="00AD04A9"/>
          <w:p w:rsidR="0001259E" w:rsidRDefault="0001259E" w:rsidP="00AD04A9"/>
          <w:p w:rsidR="00AD04A9" w:rsidRDefault="009F5929" w:rsidP="00AD04A9">
            <w:r>
              <w:t xml:space="preserve">Salilla käynti, koiran </w:t>
            </w:r>
            <w:proofErr w:type="spellStart"/>
            <w:r>
              <w:t>lenkitys</w:t>
            </w:r>
            <w:proofErr w:type="spellEnd"/>
            <w:r>
              <w:t>, kitaran ja basson soitto</w:t>
            </w:r>
          </w:p>
          <w:p w:rsidR="000B106F" w:rsidRDefault="000B106F" w:rsidP="00AD04A9"/>
          <w:p w:rsidR="000B106F" w:rsidRDefault="000B106F" w:rsidP="00AD04A9"/>
          <w:p w:rsidR="000B106F" w:rsidRDefault="00F32DBA" w:rsidP="00AD04A9">
            <w:bookmarkStart w:id="0" w:name="_GoBack"/>
            <w:r>
              <w:rPr>
                <w:noProof/>
              </w:rPr>
              <w:drawing>
                <wp:inline distT="0" distB="0" distL="0" distR="0" wp14:anchorId="6F5973A7" wp14:editId="55B6B1FF">
                  <wp:extent cx="1543050" cy="1543050"/>
                  <wp:effectExtent l="0" t="0" r="0" b="0"/>
                  <wp:docPr id="2" name="Kuva 2" descr="Kuvahaun tulos haulle bichon f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uvahaun tulos haulle bichon f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B106F" w:rsidRDefault="000B106F" w:rsidP="00AD04A9"/>
          <w:p w:rsidR="000B106F" w:rsidRDefault="000B106F" w:rsidP="00AD04A9"/>
          <w:p w:rsidR="000B106F" w:rsidRDefault="000B106F" w:rsidP="00AD04A9"/>
        </w:tc>
      </w:tr>
      <w:tr w:rsidR="00AD04A9" w:rsidTr="00AD04A9">
        <w:tc>
          <w:tcPr>
            <w:tcW w:w="1936" w:type="dxa"/>
          </w:tcPr>
          <w:p w:rsidR="00AD04A9" w:rsidRDefault="00AD04A9" w:rsidP="00AD04A9">
            <w:pPr>
              <w:pStyle w:val="Otsikko1"/>
            </w:pPr>
          </w:p>
        </w:tc>
        <w:tc>
          <w:tcPr>
            <w:tcW w:w="7562" w:type="dxa"/>
            <w:tcMar>
              <w:left w:w="115" w:type="dxa"/>
            </w:tcMar>
          </w:tcPr>
          <w:p w:rsidR="00AD04A9" w:rsidRDefault="00AD04A9" w:rsidP="00AD04A9">
            <w:pPr>
              <w:pStyle w:val="Otsikko2"/>
            </w:pPr>
          </w:p>
          <w:p w:rsidR="00AD04A9" w:rsidRDefault="00AD04A9" w:rsidP="00AD04A9"/>
          <w:p w:rsidR="00AD04A9" w:rsidRDefault="00AD04A9" w:rsidP="00AD04A9"/>
        </w:tc>
      </w:tr>
    </w:tbl>
    <w:p w:rsidR="00520148" w:rsidRDefault="00520148" w:rsidP="00C07845"/>
    <w:sectPr w:rsidR="00520148" w:rsidSect="001B3A0C">
      <w:pgSz w:w="11906" w:h="16838" w:code="9"/>
      <w:pgMar w:top="1247" w:right="1797" w:bottom="1582" w:left="1797" w:header="964" w:footer="57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6B" w:rsidRDefault="00D64E6B">
      <w:r>
        <w:separator/>
      </w:r>
    </w:p>
    <w:p w:rsidR="00D64E6B" w:rsidRDefault="00D64E6B"/>
  </w:endnote>
  <w:endnote w:type="continuationSeparator" w:id="0">
    <w:p w:rsidR="00D64E6B" w:rsidRDefault="00D64E6B">
      <w:r>
        <w:continuationSeparator/>
      </w:r>
    </w:p>
    <w:p w:rsidR="00D64E6B" w:rsidRDefault="00D6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6B" w:rsidRDefault="00D64E6B">
      <w:r>
        <w:separator/>
      </w:r>
    </w:p>
    <w:p w:rsidR="00D64E6B" w:rsidRDefault="00D64E6B"/>
  </w:footnote>
  <w:footnote w:type="continuationSeparator" w:id="0">
    <w:p w:rsidR="00D64E6B" w:rsidRDefault="00D64E6B">
      <w:r>
        <w:continuationSeparator/>
      </w:r>
    </w:p>
    <w:p w:rsidR="00D64E6B" w:rsidRDefault="00D64E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1D0485"/>
    <w:multiLevelType w:val="multilevel"/>
    <w:tmpl w:val="EA707DA0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520B494A"/>
    <w:multiLevelType w:val="hybridMultilevel"/>
    <w:tmpl w:val="C930A9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B0B7E"/>
    <w:multiLevelType w:val="multilevel"/>
    <w:tmpl w:val="D00856FE"/>
    <w:lvl w:ilvl="0">
      <w:start w:val="1"/>
      <w:numFmt w:val="decimal"/>
      <w:pStyle w:val="Numeroituluettel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A9"/>
    <w:rsid w:val="0001259E"/>
    <w:rsid w:val="00020116"/>
    <w:rsid w:val="00023D60"/>
    <w:rsid w:val="0005286D"/>
    <w:rsid w:val="0009113D"/>
    <w:rsid w:val="000B106F"/>
    <w:rsid w:val="0015218E"/>
    <w:rsid w:val="001B3A0C"/>
    <w:rsid w:val="00250D3B"/>
    <w:rsid w:val="002F1A1C"/>
    <w:rsid w:val="00340CB7"/>
    <w:rsid w:val="00397F61"/>
    <w:rsid w:val="003C75A2"/>
    <w:rsid w:val="00476717"/>
    <w:rsid w:val="004A4A08"/>
    <w:rsid w:val="004B0292"/>
    <w:rsid w:val="004D20E0"/>
    <w:rsid w:val="004D29E0"/>
    <w:rsid w:val="00520148"/>
    <w:rsid w:val="005B530E"/>
    <w:rsid w:val="005C0CDD"/>
    <w:rsid w:val="00661F6D"/>
    <w:rsid w:val="00691D3C"/>
    <w:rsid w:val="006971AF"/>
    <w:rsid w:val="00703000"/>
    <w:rsid w:val="00705030"/>
    <w:rsid w:val="00753F92"/>
    <w:rsid w:val="007A11A4"/>
    <w:rsid w:val="007D02E3"/>
    <w:rsid w:val="007E4F90"/>
    <w:rsid w:val="00804A31"/>
    <w:rsid w:val="00811B42"/>
    <w:rsid w:val="008567F8"/>
    <w:rsid w:val="008961CD"/>
    <w:rsid w:val="008F24FA"/>
    <w:rsid w:val="00900C2A"/>
    <w:rsid w:val="00943768"/>
    <w:rsid w:val="009752B5"/>
    <w:rsid w:val="0098312D"/>
    <w:rsid w:val="009E6C55"/>
    <w:rsid w:val="009F5929"/>
    <w:rsid w:val="00A324EB"/>
    <w:rsid w:val="00A57FD7"/>
    <w:rsid w:val="00AD04A9"/>
    <w:rsid w:val="00B84C15"/>
    <w:rsid w:val="00BD56E8"/>
    <w:rsid w:val="00C07845"/>
    <w:rsid w:val="00C33413"/>
    <w:rsid w:val="00C35B28"/>
    <w:rsid w:val="00C56017"/>
    <w:rsid w:val="00CB0067"/>
    <w:rsid w:val="00CB1FED"/>
    <w:rsid w:val="00D64E6B"/>
    <w:rsid w:val="00D82F7A"/>
    <w:rsid w:val="00DA3B8F"/>
    <w:rsid w:val="00DD6301"/>
    <w:rsid w:val="00E16D57"/>
    <w:rsid w:val="00E80AD4"/>
    <w:rsid w:val="00E951C0"/>
    <w:rsid w:val="00ED4A81"/>
    <w:rsid w:val="00EF253E"/>
    <w:rsid w:val="00F3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3E547"/>
  <w15:docId w15:val="{84551E13-7B77-457E-868C-0E35467A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/>
    <w:lsdException w:name="List Number" w:uiPriority="8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01259E"/>
  </w:style>
  <w:style w:type="paragraph" w:styleId="Otsikko1">
    <w:name w:val="heading 1"/>
    <w:basedOn w:val="Normaali"/>
    <w:next w:val="Normaali"/>
    <w:link w:val="Otsikko1Char"/>
    <w:uiPriority w:val="9"/>
    <w:qFormat/>
    <w:rsid w:val="0001259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125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125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125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125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125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125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125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125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hteystiedot">
    <w:name w:val="Yhteystiedot"/>
    <w:uiPriority w:val="2"/>
    <w:unhideWhenUsed/>
    <w:rsid w:val="00C56017"/>
    <w:pPr>
      <w:spacing w:before="60" w:after="480"/>
      <w:contextualSpacing/>
      <w:jc w:val="right"/>
    </w:pPr>
  </w:style>
  <w:style w:type="table" w:styleId="TaulukkoRuudukko">
    <w:name w:val="Table Grid"/>
    <w:basedOn w:val="Normaalitaulukko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rkittyluettelo">
    <w:name w:val="List Bullet"/>
    <w:basedOn w:val="Normaali"/>
    <w:uiPriority w:val="8"/>
    <w:rsid w:val="00C07845"/>
    <w:pPr>
      <w:numPr>
        <w:numId w:val="15"/>
      </w:numPr>
      <w:spacing w:after="240"/>
      <w:contextualSpacing/>
    </w:pPr>
  </w:style>
  <w:style w:type="paragraph" w:styleId="Seliteteksti">
    <w:name w:val="Balloon Text"/>
    <w:basedOn w:val="Normaali"/>
    <w:uiPriority w:val="7"/>
    <w:semiHidden/>
    <w:unhideWhenUsed/>
    <w:rPr>
      <w:rFonts w:ascii="Tahoma" w:hAnsi="Tahoma" w:cs="Tahoma"/>
      <w:szCs w:val="16"/>
    </w:rPr>
  </w:style>
  <w:style w:type="character" w:styleId="Paikkamerkkiteksti">
    <w:name w:val="Placeholder Text"/>
    <w:basedOn w:val="Kappaleenoletusfontti"/>
    <w:uiPriority w:val="99"/>
    <w:semiHidden/>
    <w:rsid w:val="00EF253E"/>
    <w:rPr>
      <w:color w:val="595959" w:themeColor="text1" w:themeTint="A6"/>
    </w:rPr>
  </w:style>
  <w:style w:type="paragraph" w:styleId="Yltunniste">
    <w:name w:val="header"/>
    <w:basedOn w:val="Normaali"/>
    <w:link w:val="YltunnisteChar"/>
    <w:uiPriority w:val="99"/>
    <w:pPr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Alatunniste">
    <w:name w:val="footer"/>
    <w:basedOn w:val="Normaali"/>
    <w:link w:val="Alatunniste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AlatunnisteChar">
    <w:name w:val="Alatunniste Char"/>
    <w:basedOn w:val="Kappaleenoletusfontti"/>
    <w:link w:val="Alatunniste"/>
    <w:uiPriority w:val="99"/>
    <w:rsid w:val="00250D3B"/>
    <w:rPr>
      <w:rFonts w:asciiTheme="majorHAnsi" w:eastAsiaTheme="majorEastAsia" w:hAnsiTheme="majorHAnsi"/>
    </w:rPr>
  </w:style>
  <w:style w:type="paragraph" w:customStyle="1" w:styleId="Alatunniste-lihavoitu">
    <w:name w:val="Alatunniste - lihavoitu"/>
    <w:basedOn w:val="Alatunniste"/>
    <w:link w:val="Alatunniste-lihavoitumerkki"/>
    <w:uiPriority w:val="99"/>
    <w:rPr>
      <w:b/>
    </w:rPr>
  </w:style>
  <w:style w:type="character" w:customStyle="1" w:styleId="Alatunniste-lihavoitumerkki">
    <w:name w:val="Alatunniste - lihavoitu merkki"/>
    <w:basedOn w:val="AlatunnisteChar"/>
    <w:link w:val="Alatunniste-lihavoitu"/>
    <w:uiPriority w:val="99"/>
    <w:rPr>
      <w:rFonts w:asciiTheme="majorHAnsi" w:eastAsiaTheme="majorEastAsia" w:hAnsiTheme="majorHAnsi"/>
      <w:b/>
    </w:rPr>
  </w:style>
  <w:style w:type="paragraph" w:styleId="Otsikko">
    <w:name w:val="Title"/>
    <w:basedOn w:val="Normaali"/>
    <w:next w:val="Normaali"/>
    <w:link w:val="OtsikkoChar"/>
    <w:uiPriority w:val="10"/>
    <w:qFormat/>
    <w:rsid w:val="000125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tsikkoChar">
    <w:name w:val="Otsikko Char"/>
    <w:basedOn w:val="Kappaleenoletusfontti"/>
    <w:link w:val="Otsikko"/>
    <w:uiPriority w:val="10"/>
    <w:rsid w:val="0001259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753F92"/>
  </w:style>
  <w:style w:type="paragraph" w:styleId="Lainaus">
    <w:name w:val="Quote"/>
    <w:basedOn w:val="Normaali"/>
    <w:next w:val="Normaali"/>
    <w:link w:val="LainausChar"/>
    <w:uiPriority w:val="29"/>
    <w:qFormat/>
    <w:rsid w:val="0001259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ainausChar">
    <w:name w:val="Lainaus Char"/>
    <w:basedOn w:val="Kappaleenoletusfontti"/>
    <w:link w:val="Lainaus"/>
    <w:uiPriority w:val="29"/>
    <w:rsid w:val="0001259E"/>
    <w:rPr>
      <w:i/>
      <w:iCs/>
      <w:color w:val="262626" w:themeColor="text1" w:themeTint="D9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1259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1259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Erottuvaviittaus">
    <w:name w:val="Intense Reference"/>
    <w:basedOn w:val="Kappaleenoletusfontti"/>
    <w:uiPriority w:val="32"/>
    <w:qFormat/>
    <w:rsid w:val="0001259E"/>
    <w:rPr>
      <w:b/>
      <w:bCs/>
      <w:smallCaps/>
      <w:color w:val="F79646" w:themeColor="accent6"/>
    </w:rPr>
  </w:style>
  <w:style w:type="paragraph" w:styleId="Lohkoteksti">
    <w:name w:val="Block Text"/>
    <w:basedOn w:val="Normaali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Leipteksti">
    <w:name w:val="Body Text"/>
    <w:basedOn w:val="Normaali"/>
    <w:link w:val="LeiptekstiChar"/>
    <w:uiPriority w:val="7"/>
    <w:semiHidden/>
    <w:unhideWhenUsed/>
    <w:rsid w:val="00753F92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7"/>
    <w:semiHidden/>
    <w:rsid w:val="00753F92"/>
  </w:style>
  <w:style w:type="paragraph" w:styleId="Leipteksti2">
    <w:name w:val="Body Text 2"/>
    <w:basedOn w:val="Normaali"/>
    <w:link w:val="Leipteksti2Char"/>
    <w:uiPriority w:val="7"/>
    <w:semiHidden/>
    <w:unhideWhenUsed/>
    <w:rsid w:val="00753F92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7"/>
    <w:semiHidden/>
    <w:rsid w:val="00753F92"/>
  </w:style>
  <w:style w:type="paragraph" w:styleId="Leipteksti3">
    <w:name w:val="Body Text 3"/>
    <w:basedOn w:val="Normaali"/>
    <w:link w:val="Leipteksti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7"/>
    <w:semiHidden/>
    <w:rsid w:val="00753F92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7"/>
    <w:semiHidden/>
    <w:unhideWhenUsed/>
    <w:rsid w:val="00753F92"/>
    <w:pPr>
      <w:spacing w:after="60"/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7"/>
    <w:semiHidden/>
    <w:rsid w:val="00753F92"/>
  </w:style>
  <w:style w:type="paragraph" w:styleId="Sisennettyleipteksti">
    <w:name w:val="Body Text Indent"/>
    <w:basedOn w:val="Normaali"/>
    <w:link w:val="SisennettyleiptekstiChar"/>
    <w:uiPriority w:val="7"/>
    <w:semiHidden/>
    <w:unhideWhenUsed/>
    <w:rsid w:val="00753F92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7"/>
    <w:semiHidden/>
    <w:rsid w:val="00753F92"/>
  </w:style>
  <w:style w:type="paragraph" w:styleId="Leiptekstin1rivinsisennys2">
    <w:name w:val="Body Text First Indent 2"/>
    <w:basedOn w:val="Sisennettyleipteksti"/>
    <w:link w:val="Leiptekstin1rivinsisennys2Char"/>
    <w:uiPriority w:val="7"/>
    <w:semiHidden/>
    <w:unhideWhenUsed/>
    <w:rsid w:val="00753F92"/>
    <w:pPr>
      <w:spacing w:after="6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7"/>
    <w:semiHidden/>
    <w:rsid w:val="00753F92"/>
  </w:style>
  <w:style w:type="paragraph" w:styleId="Sisennettyleipteksti2">
    <w:name w:val="Body Text Indent 2"/>
    <w:basedOn w:val="Normaali"/>
    <w:link w:val="Sisennettyleipteksti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7"/>
    <w:semiHidden/>
    <w:rsid w:val="00753F92"/>
  </w:style>
  <w:style w:type="paragraph" w:styleId="Sisennettyleipteksti3">
    <w:name w:val="Body Text Indent 3"/>
    <w:basedOn w:val="Normaali"/>
    <w:link w:val="Sisennettyleipteksti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7"/>
    <w:semiHidden/>
    <w:rsid w:val="00753F92"/>
    <w:rPr>
      <w:szCs w:val="16"/>
    </w:rPr>
  </w:style>
  <w:style w:type="character" w:styleId="Kirjannimike">
    <w:name w:val="Book Title"/>
    <w:basedOn w:val="Kappaleenoletusfontti"/>
    <w:uiPriority w:val="33"/>
    <w:qFormat/>
    <w:rsid w:val="0001259E"/>
    <w:rPr>
      <w:b/>
      <w:bCs/>
      <w:caps w:val="0"/>
      <w:smallCaps/>
      <w:spacing w:val="7"/>
      <w:sz w:val="21"/>
      <w:szCs w:val="21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1259E"/>
    <w:pPr>
      <w:spacing w:line="240" w:lineRule="auto"/>
    </w:pPr>
    <w:rPr>
      <w:b/>
      <w:bCs/>
      <w:smallCaps/>
      <w:color w:val="595959" w:themeColor="text1" w:themeTint="A6"/>
    </w:rPr>
  </w:style>
  <w:style w:type="paragraph" w:styleId="Lopetus">
    <w:name w:val="Closing"/>
    <w:basedOn w:val="Normaali"/>
    <w:link w:val="Lopetus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7"/>
    <w:semiHidden/>
    <w:rsid w:val="00753F92"/>
  </w:style>
  <w:style w:type="table" w:styleId="Vriksruudukko">
    <w:name w:val="Colorful Grid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7"/>
    <w:semiHidden/>
    <w:unhideWhenUsed/>
    <w:rsid w:val="00753F9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7"/>
    <w:semiHidden/>
    <w:rsid w:val="00753F9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7"/>
    <w:semiHidden/>
    <w:unhideWhenUsed/>
    <w:rsid w:val="00753F9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7"/>
    <w:semiHidden/>
    <w:rsid w:val="00753F92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7"/>
    <w:semiHidden/>
    <w:unhideWhenUsed/>
    <w:rsid w:val="00753F92"/>
  </w:style>
  <w:style w:type="character" w:customStyle="1" w:styleId="PivmrChar">
    <w:name w:val="Päivämäärä Char"/>
    <w:basedOn w:val="Kappaleenoletusfontti"/>
    <w:link w:val="Pivmr"/>
    <w:uiPriority w:val="7"/>
    <w:semiHidden/>
    <w:rsid w:val="00753F92"/>
  </w:style>
  <w:style w:type="paragraph" w:styleId="Asiakirjanrakenneruutu">
    <w:name w:val="Document Map"/>
    <w:basedOn w:val="Normaali"/>
    <w:link w:val="Asiakirjanrakenneruutu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7"/>
    <w:semiHidden/>
    <w:rsid w:val="00753F92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7"/>
    <w:semiHidden/>
    <w:unhideWhenUsed/>
    <w:rsid w:val="00753F92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7"/>
    <w:semiHidden/>
    <w:rsid w:val="00753F92"/>
  </w:style>
  <w:style w:type="character" w:styleId="Korostus">
    <w:name w:val="Emphasis"/>
    <w:basedOn w:val="Kappaleenoletusfontti"/>
    <w:uiPriority w:val="20"/>
    <w:qFormat/>
    <w:rsid w:val="0001259E"/>
    <w:rPr>
      <w:i/>
      <w:iCs/>
      <w:color w:val="F79646" w:themeColor="accent6"/>
    </w:rPr>
  </w:style>
  <w:style w:type="character" w:styleId="Loppuviitteenviite">
    <w:name w:val="endnote reference"/>
    <w:basedOn w:val="Kappaleenoletusfontti"/>
    <w:uiPriority w:val="7"/>
    <w:semiHidden/>
    <w:unhideWhenUsed/>
    <w:rsid w:val="00753F92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7"/>
    <w:semiHidden/>
    <w:rsid w:val="00753F92"/>
    <w:rPr>
      <w:szCs w:val="20"/>
    </w:rPr>
  </w:style>
  <w:style w:type="paragraph" w:styleId="Kirjekuorenosoite">
    <w:name w:val="envelope address"/>
    <w:basedOn w:val="Normaali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Alaviitteenviite">
    <w:name w:val="footnote reference"/>
    <w:basedOn w:val="Kappaleenoletusfontti"/>
    <w:uiPriority w:val="7"/>
    <w:semiHidden/>
    <w:unhideWhenUsed/>
    <w:rsid w:val="00753F92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7"/>
    <w:semiHidden/>
    <w:rsid w:val="00753F92"/>
    <w:rPr>
      <w:szCs w:val="20"/>
    </w:rPr>
  </w:style>
  <w:style w:type="table" w:styleId="Vaalearuudukkotaulukko1">
    <w:name w:val="Grid Table 1 Light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ihetunniste">
    <w:name w:val="Hashtag"/>
    <w:basedOn w:val="Kappaleenoletusfontti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1259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1259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1259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1259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1259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1259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styleId="HTML-akronyymi">
    <w:name w:val="HTML Acronym"/>
    <w:basedOn w:val="Kappaleenoletusfontti"/>
    <w:uiPriority w:val="7"/>
    <w:semiHidden/>
    <w:unhideWhenUsed/>
    <w:rsid w:val="00753F92"/>
  </w:style>
  <w:style w:type="paragraph" w:styleId="HTML-osoite">
    <w:name w:val="HTML Address"/>
    <w:basedOn w:val="Normaali"/>
    <w:link w:val="HTML-osoite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7"/>
    <w:semiHidden/>
    <w:rsid w:val="00753F92"/>
    <w:rPr>
      <w:i/>
      <w:iCs/>
    </w:rPr>
  </w:style>
  <w:style w:type="character" w:styleId="HTML-lainaus">
    <w:name w:val="HTML Cite"/>
    <w:basedOn w:val="Kappaleenoletusfontti"/>
    <w:uiPriority w:val="7"/>
    <w:semiHidden/>
    <w:unhideWhenUsed/>
    <w:rsid w:val="00753F92"/>
    <w:rPr>
      <w:i/>
      <w:iCs/>
    </w:rPr>
  </w:style>
  <w:style w:type="character" w:styleId="HTML-koodi">
    <w:name w:val="HTML Code"/>
    <w:basedOn w:val="Kappaleenoletusfontti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7"/>
    <w:semiHidden/>
    <w:unhideWhenUsed/>
    <w:rsid w:val="00753F92"/>
    <w:rPr>
      <w:i/>
      <w:iCs/>
    </w:rPr>
  </w:style>
  <w:style w:type="character" w:styleId="HTML-nppimist">
    <w:name w:val="HTML Keyboard"/>
    <w:basedOn w:val="Kappaleenoletusfontti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7"/>
    <w:semiHidden/>
    <w:rsid w:val="00753F92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7"/>
    <w:semiHidden/>
    <w:unhideWhenUsed/>
    <w:rsid w:val="00753F92"/>
    <w:rPr>
      <w:i/>
      <w:iCs/>
    </w:rPr>
  </w:style>
  <w:style w:type="character" w:styleId="Hyperlinkki">
    <w:name w:val="Hyperlink"/>
    <w:basedOn w:val="Kappaleenoletusfontti"/>
    <w:uiPriority w:val="7"/>
    <w:semiHidden/>
    <w:unhideWhenUsed/>
    <w:rsid w:val="00753F92"/>
    <w:rPr>
      <w:color w:val="0000FF" w:themeColor="hyperlink"/>
      <w:u w:val="single"/>
    </w:rPr>
  </w:style>
  <w:style w:type="paragraph" w:styleId="Hakemisto1">
    <w:name w:val="index 1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qFormat/>
    <w:rsid w:val="0001259E"/>
    <w:rPr>
      <w:b/>
      <w:bCs/>
      <w:i/>
      <w:iCs/>
    </w:rPr>
  </w:style>
  <w:style w:type="table" w:styleId="Vaalearuudukko">
    <w:name w:val="Light Grid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Rivinumero">
    <w:name w:val="line number"/>
    <w:basedOn w:val="Kappaleenoletusfontti"/>
    <w:uiPriority w:val="7"/>
    <w:semiHidden/>
    <w:unhideWhenUsed/>
    <w:rsid w:val="00753F92"/>
  </w:style>
  <w:style w:type="paragraph" w:styleId="Luettelo">
    <w:name w:val="List"/>
    <w:basedOn w:val="Normaali"/>
    <w:uiPriority w:val="7"/>
    <w:semiHidden/>
    <w:unhideWhenUsed/>
    <w:rsid w:val="00753F92"/>
    <w:pPr>
      <w:ind w:left="360" w:hanging="360"/>
      <w:contextualSpacing/>
    </w:pPr>
  </w:style>
  <w:style w:type="paragraph" w:styleId="Luettelo2">
    <w:name w:val="List 2"/>
    <w:basedOn w:val="Normaali"/>
    <w:uiPriority w:val="7"/>
    <w:semiHidden/>
    <w:unhideWhenUsed/>
    <w:rsid w:val="00753F92"/>
    <w:pPr>
      <w:ind w:left="720" w:hanging="360"/>
      <w:contextualSpacing/>
    </w:pPr>
  </w:style>
  <w:style w:type="paragraph" w:styleId="Luettelo3">
    <w:name w:val="List 3"/>
    <w:basedOn w:val="Normaali"/>
    <w:uiPriority w:val="7"/>
    <w:semiHidden/>
    <w:unhideWhenUsed/>
    <w:rsid w:val="00753F92"/>
    <w:pPr>
      <w:ind w:left="1080" w:hanging="360"/>
      <w:contextualSpacing/>
    </w:pPr>
  </w:style>
  <w:style w:type="paragraph" w:styleId="Luettelo4">
    <w:name w:val="List 4"/>
    <w:basedOn w:val="Normaali"/>
    <w:uiPriority w:val="7"/>
    <w:semiHidden/>
    <w:unhideWhenUsed/>
    <w:rsid w:val="00753F92"/>
    <w:pPr>
      <w:ind w:left="1440" w:hanging="360"/>
      <w:contextualSpacing/>
    </w:pPr>
  </w:style>
  <w:style w:type="paragraph" w:styleId="Luettelo5">
    <w:name w:val="List 5"/>
    <w:basedOn w:val="Normaali"/>
    <w:uiPriority w:val="7"/>
    <w:semiHidden/>
    <w:unhideWhenUsed/>
    <w:rsid w:val="00753F92"/>
    <w:pPr>
      <w:ind w:left="1800" w:hanging="360"/>
      <w:contextualSpacing/>
    </w:pPr>
  </w:style>
  <w:style w:type="paragraph" w:styleId="Merkittyluettelo2">
    <w:name w:val="List Bullet 2"/>
    <w:basedOn w:val="Normaali"/>
    <w:uiPriority w:val="7"/>
    <w:semiHidden/>
    <w:unhideWhenUsed/>
    <w:rsid w:val="00753F92"/>
    <w:pPr>
      <w:numPr>
        <w:numId w:val="6"/>
      </w:numPr>
      <w:contextualSpacing/>
    </w:pPr>
  </w:style>
  <w:style w:type="paragraph" w:styleId="Merkittyluettelo3">
    <w:name w:val="List Bullet 3"/>
    <w:basedOn w:val="Normaali"/>
    <w:uiPriority w:val="7"/>
    <w:semiHidden/>
    <w:unhideWhenUsed/>
    <w:rsid w:val="00753F92"/>
    <w:pPr>
      <w:numPr>
        <w:numId w:val="7"/>
      </w:numPr>
      <w:contextualSpacing/>
    </w:pPr>
  </w:style>
  <w:style w:type="paragraph" w:styleId="Merkittyluettelo4">
    <w:name w:val="List Bullet 4"/>
    <w:basedOn w:val="Normaali"/>
    <w:uiPriority w:val="7"/>
    <w:semiHidden/>
    <w:unhideWhenUsed/>
    <w:rsid w:val="00753F92"/>
    <w:pPr>
      <w:numPr>
        <w:numId w:val="8"/>
      </w:numPr>
      <w:contextualSpacing/>
    </w:pPr>
  </w:style>
  <w:style w:type="paragraph" w:styleId="Merkittyluettelo5">
    <w:name w:val="List Bullet 5"/>
    <w:basedOn w:val="Normaali"/>
    <w:uiPriority w:val="7"/>
    <w:semiHidden/>
    <w:unhideWhenUsed/>
    <w:rsid w:val="00753F92"/>
    <w:pPr>
      <w:numPr>
        <w:numId w:val="9"/>
      </w:numPr>
      <w:contextualSpacing/>
    </w:pPr>
  </w:style>
  <w:style w:type="paragraph" w:styleId="Jatkoluettelo">
    <w:name w:val="List Continue"/>
    <w:basedOn w:val="Normaali"/>
    <w:uiPriority w:val="7"/>
    <w:semiHidden/>
    <w:unhideWhenUsed/>
    <w:rsid w:val="00753F92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7"/>
    <w:semiHidden/>
    <w:unhideWhenUsed/>
    <w:rsid w:val="00753F92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7"/>
    <w:semiHidden/>
    <w:unhideWhenUsed/>
    <w:rsid w:val="00753F92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7"/>
    <w:semiHidden/>
    <w:unhideWhenUsed/>
    <w:rsid w:val="00753F92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7"/>
    <w:semiHidden/>
    <w:unhideWhenUsed/>
    <w:rsid w:val="00753F92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8"/>
    <w:rsid w:val="00C07845"/>
    <w:pPr>
      <w:numPr>
        <w:numId w:val="14"/>
      </w:numPr>
      <w:contextualSpacing/>
    </w:pPr>
  </w:style>
  <w:style w:type="paragraph" w:styleId="Numeroituluettelo2">
    <w:name w:val="List Number 2"/>
    <w:basedOn w:val="Normaali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Numeroituluettelo3">
    <w:name w:val="List Number 3"/>
    <w:basedOn w:val="Normaali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Numeroituluettelo4">
    <w:name w:val="List Number 4"/>
    <w:basedOn w:val="Normaali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Numeroituluettelo5">
    <w:name w:val="List Number 5"/>
    <w:basedOn w:val="Normaali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uettelokappale">
    <w:name w:val="List Paragraph"/>
    <w:basedOn w:val="Normaali"/>
    <w:uiPriority w:val="34"/>
    <w:qFormat/>
    <w:rsid w:val="00753F92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7"/>
    <w:semiHidden/>
    <w:rsid w:val="00753F92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aininta">
    <w:name w:val="Mention"/>
    <w:basedOn w:val="Kappaleenoletusfontti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Viestinotsikko">
    <w:name w:val="Message Header"/>
    <w:basedOn w:val="Normaali"/>
    <w:link w:val="Viestinotsikko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1"/>
    <w:qFormat/>
    <w:rsid w:val="0001259E"/>
    <w:pPr>
      <w:spacing w:after="0" w:line="240" w:lineRule="auto"/>
    </w:pPr>
  </w:style>
  <w:style w:type="paragraph" w:styleId="NormaaliWWW">
    <w:name w:val="Normal (Web)"/>
    <w:basedOn w:val="Normaali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Vakiosisennys">
    <w:name w:val="Normal Indent"/>
    <w:basedOn w:val="Normaali"/>
    <w:uiPriority w:val="7"/>
    <w:semiHidden/>
    <w:unhideWhenUsed/>
    <w:rsid w:val="00753F92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7"/>
    <w:semiHidden/>
    <w:unhideWhenUsed/>
    <w:rsid w:val="00753F92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7"/>
    <w:semiHidden/>
    <w:rsid w:val="00753F92"/>
  </w:style>
  <w:style w:type="character" w:styleId="Sivunumero">
    <w:name w:val="page number"/>
    <w:basedOn w:val="Kappaleenoletusfontti"/>
    <w:uiPriority w:val="7"/>
    <w:semiHidden/>
    <w:unhideWhenUsed/>
    <w:rsid w:val="00753F92"/>
  </w:style>
  <w:style w:type="table" w:styleId="Yksinkertainentaulukko1">
    <w:name w:val="Plain Table 1"/>
    <w:basedOn w:val="Normaalitaulukko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7"/>
    <w:semiHidden/>
    <w:unhideWhenUsed/>
    <w:rsid w:val="00753F92"/>
    <w:pPr>
      <w:spacing w:after="0" w:line="240" w:lineRule="auto"/>
    </w:pPr>
    <w:rPr>
      <w:rFonts w:ascii="Consolas" w:hAnsi="Consolas"/>
    </w:rPr>
  </w:style>
  <w:style w:type="character" w:customStyle="1" w:styleId="VaintekstinChar">
    <w:name w:val="Vain tekstinä Char"/>
    <w:basedOn w:val="Kappaleenoletusfontti"/>
    <w:link w:val="Vaintekstin"/>
    <w:uiPriority w:val="7"/>
    <w:semiHidden/>
    <w:rsid w:val="00753F92"/>
    <w:rPr>
      <w:rFonts w:ascii="Consolas" w:hAnsi="Consolas"/>
      <w:szCs w:val="21"/>
    </w:rPr>
  </w:style>
  <w:style w:type="paragraph" w:styleId="Tervehdys">
    <w:name w:val="Salutation"/>
    <w:basedOn w:val="Normaali"/>
    <w:next w:val="Normaali"/>
    <w:link w:val="TervehdysChar"/>
    <w:uiPriority w:val="7"/>
    <w:semiHidden/>
    <w:unhideWhenUsed/>
    <w:rsid w:val="00753F92"/>
  </w:style>
  <w:style w:type="character" w:customStyle="1" w:styleId="TervehdysChar">
    <w:name w:val="Tervehdys Char"/>
    <w:basedOn w:val="Kappaleenoletusfontti"/>
    <w:link w:val="Tervehdys"/>
    <w:uiPriority w:val="7"/>
    <w:semiHidden/>
    <w:rsid w:val="00753F92"/>
  </w:style>
  <w:style w:type="paragraph" w:styleId="Allekirjoitus">
    <w:name w:val="Signature"/>
    <w:basedOn w:val="Normaali"/>
    <w:link w:val="Allekirjoitus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7"/>
    <w:semiHidden/>
    <w:rsid w:val="00753F92"/>
  </w:style>
  <w:style w:type="character" w:styleId="lyhyperlinkki">
    <w:name w:val="Smart Hyperlink"/>
    <w:basedOn w:val="Kappaleenoletusfontti"/>
    <w:uiPriority w:val="99"/>
    <w:semiHidden/>
    <w:unhideWhenUsed/>
    <w:rsid w:val="00753F92"/>
    <w:rPr>
      <w:u w:val="dotted"/>
    </w:rPr>
  </w:style>
  <w:style w:type="character" w:styleId="Voimakas">
    <w:name w:val="Strong"/>
    <w:basedOn w:val="Kappaleenoletusfontti"/>
    <w:uiPriority w:val="22"/>
    <w:qFormat/>
    <w:rsid w:val="0001259E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125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aotsikkoChar">
    <w:name w:val="Alaotsikko Char"/>
    <w:basedOn w:val="Kappaleenoletusfontti"/>
    <w:link w:val="Alaotsikko"/>
    <w:uiPriority w:val="11"/>
    <w:rsid w:val="0001259E"/>
    <w:rPr>
      <w:rFonts w:asciiTheme="majorHAnsi" w:eastAsiaTheme="majorEastAsia" w:hAnsiTheme="majorHAnsi" w:cstheme="majorBidi"/>
      <w:sz w:val="30"/>
      <w:szCs w:val="30"/>
    </w:rPr>
  </w:style>
  <w:style w:type="character" w:styleId="Hienovarainenkorostus">
    <w:name w:val="Subtle Emphasis"/>
    <w:basedOn w:val="Kappaleenoletusfontti"/>
    <w:uiPriority w:val="19"/>
    <w:qFormat/>
    <w:rsid w:val="0001259E"/>
    <w:rPr>
      <w:i/>
      <w:iCs/>
    </w:rPr>
  </w:style>
  <w:style w:type="character" w:styleId="Hienovarainenviittaus">
    <w:name w:val="Subtle Reference"/>
    <w:basedOn w:val="Kappaleenoletusfontti"/>
    <w:uiPriority w:val="31"/>
    <w:qFormat/>
    <w:rsid w:val="0001259E"/>
    <w:rPr>
      <w:smallCaps/>
      <w:color w:val="595959" w:themeColor="text1" w:themeTint="A6"/>
    </w:rPr>
  </w:style>
  <w:style w:type="table" w:styleId="Taulukko3-ulottvaikutelma1">
    <w:name w:val="Table 3D effects 1"/>
    <w:basedOn w:val="Normaalitaulukko"/>
    <w:semiHidden/>
    <w:unhideWhenUsed/>
    <w:rsid w:val="00753F9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semiHidden/>
    <w:unhideWhenUsed/>
    <w:rsid w:val="00753F9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semiHidden/>
    <w:unhideWhenUsed/>
    <w:rsid w:val="00753F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semiHidden/>
    <w:unhideWhenUsed/>
    <w:rsid w:val="00753F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semiHidden/>
    <w:unhideWhenUsed/>
    <w:rsid w:val="00753F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semiHidden/>
    <w:unhideWhenUsed/>
    <w:rsid w:val="00753F9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semiHidden/>
    <w:unhideWhenUsed/>
    <w:rsid w:val="00753F9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semiHidden/>
    <w:unhideWhenUsed/>
    <w:rsid w:val="00753F9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semiHidden/>
    <w:unhideWhenUsed/>
    <w:rsid w:val="00753F9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semiHidden/>
    <w:unhideWhenUsed/>
    <w:rsid w:val="00753F9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semiHidden/>
    <w:unhideWhenUsed/>
    <w:rsid w:val="00753F9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semiHidden/>
    <w:unhideWhenUsed/>
    <w:rsid w:val="00753F9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semiHidden/>
    <w:unhideWhenUsed/>
    <w:rsid w:val="00753F9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semiHidden/>
    <w:unhideWhenUsed/>
    <w:rsid w:val="00753F9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semiHidden/>
    <w:unhideWhenUsed/>
    <w:rsid w:val="00753F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semiHidden/>
    <w:unhideWhenUsed/>
    <w:rsid w:val="00753F9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semiHidden/>
    <w:unhideWhenUsed/>
    <w:rsid w:val="00753F9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semiHidden/>
    <w:unhideWhenUsed/>
    <w:rsid w:val="00753F9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semiHidden/>
    <w:unhideWhenUsed/>
    <w:rsid w:val="00753F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semiHidden/>
    <w:unhideWhenUsed/>
    <w:rsid w:val="00753F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semiHidden/>
    <w:unhideWhenUsed/>
    <w:rsid w:val="00753F9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semiHidden/>
    <w:unhideWhenUsed/>
    <w:rsid w:val="00753F9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semiHidden/>
    <w:unhideWhenUsed/>
    <w:rsid w:val="00753F9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semiHidden/>
    <w:unhideWhenUsed/>
    <w:rsid w:val="00753F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semiHidden/>
    <w:unhideWhenUsed/>
    <w:rsid w:val="00753F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7"/>
    <w:semiHidden/>
    <w:unhideWhenUsed/>
    <w:rsid w:val="00753F92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7"/>
    <w:semiHidden/>
    <w:unhideWhenUsed/>
    <w:rsid w:val="00753F92"/>
    <w:pPr>
      <w:spacing w:after="0"/>
    </w:pPr>
  </w:style>
  <w:style w:type="table" w:styleId="TaulukkoPerus">
    <w:name w:val="Table Professional"/>
    <w:basedOn w:val="Normaalitaulukko"/>
    <w:semiHidden/>
    <w:unhideWhenUsed/>
    <w:rsid w:val="00753F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semiHidden/>
    <w:unhideWhenUsed/>
    <w:rsid w:val="00753F9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semiHidden/>
    <w:unhideWhenUsed/>
    <w:rsid w:val="00753F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semiHidden/>
    <w:unhideWhenUsed/>
    <w:rsid w:val="00753F9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semiHidden/>
    <w:unhideWhenUsed/>
    <w:rsid w:val="00753F9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semiHidden/>
    <w:unhideWhenUsed/>
    <w:rsid w:val="00753F9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7"/>
    <w:semiHidden/>
    <w:unhideWhenUsed/>
    <w:rsid w:val="00753F92"/>
    <w:pPr>
      <w:spacing w:after="100"/>
    </w:pPr>
  </w:style>
  <w:style w:type="paragraph" w:styleId="Sisluet2">
    <w:name w:val="toc 2"/>
    <w:basedOn w:val="Normaali"/>
    <w:next w:val="Normaali"/>
    <w:autoRedefine/>
    <w:uiPriority w:val="7"/>
    <w:semiHidden/>
    <w:unhideWhenUsed/>
    <w:rsid w:val="00753F92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7"/>
    <w:semiHidden/>
    <w:unhideWhenUsed/>
    <w:rsid w:val="00753F92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7"/>
    <w:semiHidden/>
    <w:unhideWhenUsed/>
    <w:rsid w:val="00753F92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7"/>
    <w:semiHidden/>
    <w:unhideWhenUsed/>
    <w:rsid w:val="00753F92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7"/>
    <w:semiHidden/>
    <w:unhideWhenUsed/>
    <w:rsid w:val="00753F92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7"/>
    <w:semiHidden/>
    <w:unhideWhenUsed/>
    <w:rsid w:val="00753F92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7"/>
    <w:semiHidden/>
    <w:unhideWhenUsed/>
    <w:rsid w:val="00753F92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7"/>
    <w:semiHidden/>
    <w:unhideWhenUsed/>
    <w:rsid w:val="00753F92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1259E"/>
    <w:pPr>
      <w:outlineLvl w:val="9"/>
    </w:pPr>
  </w:style>
  <w:style w:type="character" w:styleId="Ratkaisematonmaininta">
    <w:name w:val="Unresolved Mention"/>
    <w:basedOn w:val="Kappaleenoletusfontti"/>
    <w:uiPriority w:val="99"/>
    <w:semiHidden/>
    <w:unhideWhenUsed/>
    <w:rsid w:val="00753F92"/>
    <w:rPr>
      <w:color w:val="808080"/>
      <w:shd w:val="clear" w:color="auto" w:fill="E6E6E6"/>
    </w:rPr>
  </w:style>
  <w:style w:type="character" w:customStyle="1" w:styleId="Otsikko1Char">
    <w:name w:val="Otsikko 1 Char"/>
    <w:basedOn w:val="Kappaleenoletusfontti"/>
    <w:link w:val="Otsikko1"/>
    <w:uiPriority w:val="9"/>
    <w:rsid w:val="0001259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01259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1259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customStyle="1" w:styleId="Grafiikka">
    <w:name w:val="Grafiikka"/>
    <w:basedOn w:val="Normaali"/>
    <w:next w:val="Otsikko3"/>
    <w:link w:val="Grafiikanmerkki"/>
    <w:uiPriority w:val="10"/>
    <w:qFormat/>
    <w:rsid w:val="008567F8"/>
    <w:pPr>
      <w:spacing w:before="320" w:after="80" w:line="259" w:lineRule="auto"/>
      <w:jc w:val="center"/>
    </w:pPr>
    <w:rPr>
      <w:rFonts w:eastAsiaTheme="minorHAnsi"/>
      <w:sz w:val="22"/>
      <w:szCs w:val="22"/>
    </w:rPr>
  </w:style>
  <w:style w:type="character" w:customStyle="1" w:styleId="Grafiikanmerkki">
    <w:name w:val="Grafiikan merkki"/>
    <w:basedOn w:val="Kappaleenoletusfontti"/>
    <w:link w:val="Grafiikka"/>
    <w:uiPriority w:val="10"/>
    <w:rsid w:val="008567F8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ppu\AppData\Roaming\Microsoft\Templates\Toimiva%20ansioluettelo%20(minimalistinen%20raken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CFDC4ACF604B10B2D5763135D214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26F5265-5F33-4BE5-BF01-D9AB027DC0B4}"/>
      </w:docPartPr>
      <w:docPartBody>
        <w:p w:rsidR="00D00DFE" w:rsidRDefault="00167B5A">
          <w:pPr>
            <w:pStyle w:val="43CFDC4ACF604B10B2D5763135D2141C"/>
          </w:pPr>
          <w:r>
            <w:rPr>
              <w:lang w:bidi="fi-FI"/>
            </w:rPr>
            <w:t>Oma nimi</w:t>
          </w:r>
        </w:p>
      </w:docPartBody>
    </w:docPart>
    <w:docPart>
      <w:docPartPr>
        <w:name w:val="B98ED52DC0F14B68BF47A0152217038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40544B5-5876-46E4-B6F7-8A1862A3E5BF}"/>
      </w:docPartPr>
      <w:docPartBody>
        <w:p w:rsidR="00D00DFE" w:rsidRDefault="00A33F1E" w:rsidP="00A33F1E">
          <w:pPr>
            <w:pStyle w:val="B98ED52DC0F14B68BF47A0152217038E"/>
          </w:pPr>
          <w:r>
            <w:rPr>
              <w:lang w:bidi="fi-FI"/>
            </w:rPr>
            <w:t>Tavoite</w:t>
          </w:r>
        </w:p>
      </w:docPartBody>
    </w:docPart>
    <w:docPart>
      <w:docPartPr>
        <w:name w:val="6E51F4FE2A374CF8A8F39BC846942D0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6E1F682-9E50-4502-BC01-3EC93EF562D4}"/>
      </w:docPartPr>
      <w:docPartBody>
        <w:p w:rsidR="00D00DFE" w:rsidRDefault="00A33F1E" w:rsidP="00A33F1E">
          <w:pPr>
            <w:pStyle w:val="6E51F4FE2A374CF8A8F39BC846942D0C"/>
          </w:pPr>
          <w:r>
            <w:rPr>
              <w:lang w:bidi="fi-FI"/>
            </w:rPr>
            <w:t>Taidot ja kyvyt</w:t>
          </w:r>
        </w:p>
      </w:docPartBody>
    </w:docPart>
    <w:docPart>
      <w:docPartPr>
        <w:name w:val="C698737FAB394A3E86521935A2C1FBE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D480A78-9B52-40BC-8746-118FD2A46953}"/>
      </w:docPartPr>
      <w:docPartBody>
        <w:p w:rsidR="00D00DFE" w:rsidRDefault="00A33F1E" w:rsidP="00A33F1E">
          <w:pPr>
            <w:pStyle w:val="C698737FAB394A3E86521935A2C1FBEF"/>
          </w:pPr>
          <w:r>
            <w:rPr>
              <w:lang w:bidi="fi-FI"/>
            </w:rPr>
            <w:t>Työkokemus</w:t>
          </w:r>
        </w:p>
      </w:docPartBody>
    </w:docPart>
    <w:docPart>
      <w:docPartPr>
        <w:name w:val="F9FE518DF4C54522978D6CD1C5D2D85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3732B03-7930-467B-8D85-67B4B50F30F3}"/>
      </w:docPartPr>
      <w:docPartBody>
        <w:p w:rsidR="00D00DFE" w:rsidRDefault="00A33F1E" w:rsidP="00A33F1E">
          <w:pPr>
            <w:pStyle w:val="F9FE518DF4C54522978D6CD1C5D2D85B"/>
          </w:pPr>
          <w:r>
            <w:rPr>
              <w:lang w:bidi="fi-FI"/>
            </w:rPr>
            <w:t>Koulutus</w:t>
          </w:r>
        </w:p>
      </w:docPartBody>
    </w:docPart>
    <w:docPart>
      <w:docPartPr>
        <w:name w:val="16124CFB66F24917B2D82378C8A9CD9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D37C379-F4DA-4A25-9CFC-C69B1D6105AB}"/>
      </w:docPartPr>
      <w:docPartBody>
        <w:p w:rsidR="00000000" w:rsidRDefault="001C696D" w:rsidP="001C696D">
          <w:pPr>
            <w:pStyle w:val="16124CFB66F24917B2D82378C8A9CD92"/>
          </w:pPr>
          <w:r w:rsidRPr="00C420C8">
            <w:rPr>
              <w:lang w:bidi="fi-FI"/>
            </w:rPr>
            <w:t>Sähköposti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1E"/>
    <w:rsid w:val="00167B5A"/>
    <w:rsid w:val="001C696D"/>
    <w:rsid w:val="001D3A00"/>
    <w:rsid w:val="003560FF"/>
    <w:rsid w:val="00A33F1E"/>
    <w:rsid w:val="00C41C5A"/>
    <w:rsid w:val="00C62BB3"/>
    <w:rsid w:val="00D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43CFDC4ACF604B10B2D5763135D2141C">
    <w:name w:val="43CFDC4ACF604B10B2D5763135D2141C"/>
  </w:style>
  <w:style w:type="paragraph" w:customStyle="1" w:styleId="1EED1EEA0F044F8497A2195A46C77D2E">
    <w:name w:val="1EED1EEA0F044F8497A2195A46C77D2E"/>
  </w:style>
  <w:style w:type="paragraph" w:customStyle="1" w:styleId="D52F13B646B240829B4B42F26A55E37C">
    <w:name w:val="D52F13B646B240829B4B42F26A55E37C"/>
  </w:style>
  <w:style w:type="paragraph" w:customStyle="1" w:styleId="8C11837F0D08481CA73CAEAC06D987F4">
    <w:name w:val="8C11837F0D08481CA73CAEAC06D987F4"/>
  </w:style>
  <w:style w:type="paragraph" w:customStyle="1" w:styleId="E095A395F060439BA9977965E28E514F">
    <w:name w:val="E095A395F060439BA9977965E28E514F"/>
  </w:style>
  <w:style w:type="paragraph" w:customStyle="1" w:styleId="7F92B12FF54B49E4B1C4C6B9E0EC2FD7">
    <w:name w:val="7F92B12FF54B49E4B1C4C6B9E0EC2FD7"/>
  </w:style>
  <w:style w:type="paragraph" w:customStyle="1" w:styleId="311CAF6924514266B2EFD008DB3BA7B1">
    <w:name w:val="311CAF6924514266B2EFD008DB3BA7B1"/>
  </w:style>
  <w:style w:type="paragraph" w:customStyle="1" w:styleId="585CB719E8A642DDA11B0027D4F86F83">
    <w:name w:val="585CB719E8A642DDA11B0027D4F86F83"/>
  </w:style>
  <w:style w:type="paragraph" w:customStyle="1" w:styleId="F0D1C7DDAEFB454894C912F43A979EFE">
    <w:name w:val="F0D1C7DDAEFB454894C912F43A979EFE"/>
  </w:style>
  <w:style w:type="paragraph" w:customStyle="1" w:styleId="B33B1AFD42A6460989C09C49AC377933">
    <w:name w:val="B33B1AFD42A6460989C09C49AC377933"/>
  </w:style>
  <w:style w:type="paragraph" w:customStyle="1" w:styleId="8076A0EEE2D04ACB9F1BC6050761BA02">
    <w:name w:val="8076A0EEE2D04ACB9F1BC6050761BA02"/>
  </w:style>
  <w:style w:type="paragraph" w:customStyle="1" w:styleId="9778464C6A624831B1880E4C748C6362">
    <w:name w:val="9778464C6A624831B1880E4C748C6362"/>
  </w:style>
  <w:style w:type="paragraph" w:customStyle="1" w:styleId="C7DA8902B53542CFB828214A5A7323E0">
    <w:name w:val="C7DA8902B53542CFB828214A5A7323E0"/>
  </w:style>
  <w:style w:type="paragraph" w:customStyle="1" w:styleId="2A15782D7B3F496880E986A69671C1BB">
    <w:name w:val="2A15782D7B3F496880E986A69671C1BB"/>
  </w:style>
  <w:style w:type="paragraph" w:customStyle="1" w:styleId="4B402A92519C4870906B111EBB6F6393">
    <w:name w:val="4B402A92519C4870906B111EBB6F6393"/>
  </w:style>
  <w:style w:type="paragraph" w:customStyle="1" w:styleId="1093C9A1BCCD480297BF443C60D544E9">
    <w:name w:val="1093C9A1BCCD480297BF443C60D544E9"/>
  </w:style>
  <w:style w:type="paragraph" w:customStyle="1" w:styleId="D3F4D92478414AC787AF16DD28318496">
    <w:name w:val="D3F4D92478414AC787AF16DD28318496"/>
  </w:style>
  <w:style w:type="paragraph" w:customStyle="1" w:styleId="2564F03E44114375AC31E6732753B336">
    <w:name w:val="2564F03E44114375AC31E6732753B336"/>
  </w:style>
  <w:style w:type="paragraph" w:customStyle="1" w:styleId="4A74DD9E598D4FA09BD0A58DDA03432B">
    <w:name w:val="4A74DD9E598D4FA09BD0A58DDA03432B"/>
  </w:style>
  <w:style w:type="paragraph" w:customStyle="1" w:styleId="90571B9E8BF9464BBAA2329EB2531412">
    <w:name w:val="90571B9E8BF9464BBAA2329EB2531412"/>
  </w:style>
  <w:style w:type="paragraph" w:customStyle="1" w:styleId="9668E73269C04E4991DC1C271C109495">
    <w:name w:val="9668E73269C04E4991DC1C271C109495"/>
  </w:style>
  <w:style w:type="paragraph" w:customStyle="1" w:styleId="7A2E509A3E754FBF8AF313857E234E77">
    <w:name w:val="7A2E509A3E754FBF8AF313857E234E77"/>
  </w:style>
  <w:style w:type="paragraph" w:customStyle="1" w:styleId="6D82C6AEE7BB402CAA2E2E2FCC7D38D4">
    <w:name w:val="6D82C6AEE7BB402CAA2E2E2FCC7D38D4"/>
  </w:style>
  <w:style w:type="paragraph" w:customStyle="1" w:styleId="C23A399BFB604A9C8B9671A2782BA9EB">
    <w:name w:val="C23A399BFB604A9C8B9671A2782BA9EB"/>
  </w:style>
  <w:style w:type="paragraph" w:customStyle="1" w:styleId="B11DF06A34D845B381362EE980E81AC8">
    <w:name w:val="B11DF06A34D845B381362EE980E81AC8"/>
  </w:style>
  <w:style w:type="paragraph" w:customStyle="1" w:styleId="D72770367C6549398A6DBB5310F82AD3">
    <w:name w:val="D72770367C6549398A6DBB5310F82AD3"/>
  </w:style>
  <w:style w:type="paragraph" w:customStyle="1" w:styleId="5B5DA4D2FCC64698800A74F03607875C">
    <w:name w:val="5B5DA4D2FCC64698800A74F03607875C"/>
  </w:style>
  <w:style w:type="paragraph" w:customStyle="1" w:styleId="8ED5031E22674BD89226E9CE794D20C4">
    <w:name w:val="8ED5031E22674BD89226E9CE794D20C4"/>
  </w:style>
  <w:style w:type="paragraph" w:customStyle="1" w:styleId="73A0DD513B1B454ABBF294E13378A499">
    <w:name w:val="73A0DD513B1B454ABBF294E13378A499"/>
  </w:style>
  <w:style w:type="paragraph" w:customStyle="1" w:styleId="F003E9CFAA0945DE95EF58515CE1A342">
    <w:name w:val="F003E9CFAA0945DE95EF58515CE1A342"/>
  </w:style>
  <w:style w:type="paragraph" w:customStyle="1" w:styleId="49A42BE101274A8F8152605C9234FCF0">
    <w:name w:val="49A42BE101274A8F8152605C9234FCF0"/>
  </w:style>
  <w:style w:type="paragraph" w:customStyle="1" w:styleId="2A992C1EC97B42ACAAD7DEF8AF39F70F">
    <w:name w:val="2A992C1EC97B42ACAAD7DEF8AF39F70F"/>
  </w:style>
  <w:style w:type="paragraph" w:customStyle="1" w:styleId="B98ED52DC0F14B68BF47A0152217038E">
    <w:name w:val="B98ED52DC0F14B68BF47A0152217038E"/>
    <w:rsid w:val="00A33F1E"/>
  </w:style>
  <w:style w:type="paragraph" w:customStyle="1" w:styleId="6E51F4FE2A374CF8A8F39BC846942D0C">
    <w:name w:val="6E51F4FE2A374CF8A8F39BC846942D0C"/>
    <w:rsid w:val="00A33F1E"/>
  </w:style>
  <w:style w:type="paragraph" w:customStyle="1" w:styleId="C698737FAB394A3E86521935A2C1FBEF">
    <w:name w:val="C698737FAB394A3E86521935A2C1FBEF"/>
    <w:rsid w:val="00A33F1E"/>
  </w:style>
  <w:style w:type="paragraph" w:customStyle="1" w:styleId="F9FE518DF4C54522978D6CD1C5D2D85B">
    <w:name w:val="F9FE518DF4C54522978D6CD1C5D2D85B"/>
    <w:rsid w:val="00A33F1E"/>
  </w:style>
  <w:style w:type="paragraph" w:customStyle="1" w:styleId="DF16E3C350194DB3856110611B40CB1F">
    <w:name w:val="DF16E3C350194DB3856110611B40CB1F"/>
    <w:rsid w:val="00A33F1E"/>
  </w:style>
  <w:style w:type="paragraph" w:customStyle="1" w:styleId="8CAC34663FE3413ABEF529B2E2A2D090">
    <w:name w:val="8CAC34663FE3413ABEF529B2E2A2D090"/>
    <w:rsid w:val="00A33F1E"/>
  </w:style>
  <w:style w:type="paragraph" w:customStyle="1" w:styleId="C469A30B9D4E468BBB476BEF7773A9CC">
    <w:name w:val="C469A30B9D4E468BBB476BEF7773A9CC"/>
    <w:rsid w:val="00A33F1E"/>
  </w:style>
  <w:style w:type="paragraph" w:customStyle="1" w:styleId="E74C1F94A35640ED9F07244EC6B2059E">
    <w:name w:val="E74C1F94A35640ED9F07244EC6B2059E"/>
    <w:rsid w:val="00A33F1E"/>
  </w:style>
  <w:style w:type="paragraph" w:customStyle="1" w:styleId="0779C219CCF14BAB8C71DAFB0F9D5169">
    <w:name w:val="0779C219CCF14BAB8C71DAFB0F9D5169"/>
    <w:rsid w:val="00A33F1E"/>
  </w:style>
  <w:style w:type="paragraph" w:customStyle="1" w:styleId="5D69470DFEDB4C00BBB101B6DCF40E0E">
    <w:name w:val="5D69470DFEDB4C00BBB101B6DCF40E0E"/>
    <w:rsid w:val="00A33F1E"/>
  </w:style>
  <w:style w:type="paragraph" w:customStyle="1" w:styleId="F3A04DC690294203A733141276630574">
    <w:name w:val="F3A04DC690294203A733141276630574"/>
    <w:rsid w:val="00A33F1E"/>
  </w:style>
  <w:style w:type="paragraph" w:customStyle="1" w:styleId="16124CFB66F24917B2D82378C8A9CD92">
    <w:name w:val="16124CFB66F24917B2D82378C8A9CD92"/>
    <w:rsid w:val="001C6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Toimiva ansioluettelo (minimalistinen rakenne)</Template>
  <TotalTime>40</TotalTime>
  <Pages>3</Pages>
  <Words>102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lotta emilia alexandra pekkola</dc:creator>
  <cp:keywords>Emilia Pekkola cv</cp:keywords>
  <cp:lastModifiedBy>Emilia Pekkola</cp:lastModifiedBy>
  <cp:revision>8</cp:revision>
  <dcterms:created xsi:type="dcterms:W3CDTF">2019-02-19T10:16:00Z</dcterms:created>
  <dcterms:modified xsi:type="dcterms:W3CDTF">2019-03-02T10:20:00Z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